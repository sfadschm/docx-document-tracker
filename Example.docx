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D1B60" w14:textId="77777777" w:rsidR="00695648" w:rsidRPr="00BF3010" w:rsidRDefault="00787D46" w:rsidP="00BF3010">
      <w:pPr>
        <w:pStyle w:val="berschrift0"/>
      </w:pPr>
      <w:r>
        <w:t>CHAPTER </w:t>
      </w:r>
      <w:fldSimple w:instr=" STYLEREF  &quot;Überschrift 1&quot; \n  \* MERGEFORMAT ">
        <w:r w:rsidR="0048751A">
          <w:rPr>
            <w:noProof/>
          </w:rPr>
          <w:t>1</w:t>
        </w:r>
      </w:fldSimple>
    </w:p>
    <w:p w14:paraId="55302317" w14:textId="77777777" w:rsidR="00787D46" w:rsidRDefault="001E7E4E" w:rsidP="00787D46">
      <w:pPr>
        <w:pStyle w:val="berschrift1"/>
      </w:pPr>
      <w:r>
        <w:t>Calibri with Constantia</w:t>
      </w:r>
    </w:p>
    <w:p w14:paraId="32BF14E1" w14:textId="77777777" w:rsidR="00785F74" w:rsidRPr="00656E17" w:rsidRDefault="00785F74" w:rsidP="00BF3010">
      <w:pPr>
        <w:pStyle w:val="Flietext"/>
      </w:pPr>
      <w:r>
        <w:t>Firstly, I will provide an overview of the intended research design. This is a necessary backdrop for the discussion of paradigmatic issues relating to ontology, epistemology and methodology that will follow. The</w:t>
      </w:r>
      <w:r w:rsidR="00BF3010">
        <w:t>n</w:t>
      </w:r>
      <w:r>
        <w:t xml:space="preserve"> I will consider …</w:t>
      </w:r>
    </w:p>
    <w:p w14:paraId="6790C850" w14:textId="77777777" w:rsidR="006E395D" w:rsidRDefault="0010675F" w:rsidP="0010675F">
      <w:pPr>
        <w:pStyle w:val="berschrift2"/>
      </w:pPr>
      <w:r>
        <w:t>Overview of research design</w:t>
      </w:r>
    </w:p>
    <w:p w14:paraId="38619754" w14:textId="77777777" w:rsidR="00785F74" w:rsidRPr="00785F74" w:rsidRDefault="00785F74" w:rsidP="00BF3010">
      <w:pPr>
        <w:pStyle w:val="Flietext"/>
      </w:pPr>
      <w:r>
        <w:t>To address the research issues described in Chapter 2, an explanatory study employing a qualitative interpretive case study methodology was undertaken …</w:t>
      </w:r>
    </w:p>
    <w:p w14:paraId="12F74B6F" w14:textId="77777777" w:rsidR="005500B3" w:rsidRDefault="0010675F" w:rsidP="0010675F">
      <w:pPr>
        <w:pStyle w:val="berschrift3"/>
      </w:pPr>
      <w:r w:rsidRPr="0010675F">
        <w:t>Research</w:t>
      </w:r>
      <w:r>
        <w:t xml:space="preserve"> paradigms and their importance</w:t>
      </w:r>
    </w:p>
    <w:p w14:paraId="3415939A" w14:textId="0C35A2B8" w:rsidR="00787D46" w:rsidRDefault="00785F74" w:rsidP="00BF3010">
      <w:pPr>
        <w:pStyle w:val="Flietext"/>
      </w:pPr>
      <w:proofErr w:type="gramStart"/>
      <w:r>
        <w:t>Broadly speaking, there</w:t>
      </w:r>
      <w:proofErr w:type="gramEnd"/>
      <w:r>
        <w:t xml:space="preserve"> are four major research paradigms: positivism, </w:t>
      </w:r>
      <w:proofErr w:type="spellStart"/>
      <w:r>
        <w:t>po</w:t>
      </w:r>
      <w:r w:rsidR="0010675F">
        <w:t>s</w:t>
      </w:r>
      <w:r>
        <w:t>tpositivism</w:t>
      </w:r>
      <w:proofErr w:type="spellEnd"/>
      <w:r>
        <w:t>, critical theory and constructivism</w:t>
      </w:r>
      <w:r w:rsidR="00534697">
        <w:t>.</w:t>
      </w:r>
    </w:p>
    <w:p w14:paraId="68161E02" w14:textId="77777777" w:rsidR="00534697" w:rsidRDefault="00534697" w:rsidP="00534697">
      <w:pPr>
        <w:pStyle w:val="Flietext"/>
        <w:keepNext/>
        <w:jc w:val="center"/>
      </w:pPr>
      <w:r>
        <w:rPr>
          <w:noProof/>
          <w14:numForm w14:val="default"/>
          <w14:cntxtAlts w14:val="0"/>
        </w:rPr>
        <w:drawing>
          <wp:inline distT="0" distB="0" distL="0" distR="0" wp14:anchorId="0163938D" wp14:editId="3EA59907">
            <wp:extent cx="5760085" cy="2168525"/>
            <wp:effectExtent l="0" t="0" r="0" b="0"/>
            <wp:docPr id="1" name="Exampl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emf"/>
                    <pic:cNvPicPr/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7B49" w14:textId="76321CDA" w:rsidR="00534697" w:rsidRDefault="00534697" w:rsidP="00534697">
      <w:pPr>
        <w:pStyle w:val="Beschriftung"/>
      </w:pPr>
      <w:r w:rsidRPr="00534697">
        <w:rPr>
          <w:b/>
          <w:bCs/>
        </w:rPr>
        <w:t xml:space="preserve">Figure </w:t>
      </w:r>
      <w:r w:rsidRPr="00534697">
        <w:rPr>
          <w:b/>
          <w:bCs/>
        </w:rPr>
        <w:fldChar w:fldCharType="begin"/>
      </w:r>
      <w:r w:rsidRPr="00534697">
        <w:rPr>
          <w:b/>
          <w:bCs/>
        </w:rPr>
        <w:instrText xml:space="preserve"> SEQ Figure \* ARABIC </w:instrText>
      </w:r>
      <w:r w:rsidRPr="00534697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534697">
        <w:rPr>
          <w:b/>
          <w:bCs/>
        </w:rPr>
        <w:fldChar w:fldCharType="end"/>
      </w:r>
      <w:r w:rsidRPr="00534697">
        <w:rPr>
          <w:b/>
          <w:bCs/>
        </w:rPr>
        <w:t>:</w:t>
      </w:r>
      <w:r>
        <w:tab/>
        <w:t xml:space="preserve">This is a linked .emf image. EMF files will produce the best resolution here as well as in a PDF export because they are vector images. Unfortunately, such files cannot be rendered in the </w:t>
      </w:r>
      <w:proofErr w:type="spellStart"/>
      <w:r>
        <w:t>Github</w:t>
      </w:r>
      <w:proofErr w:type="spellEnd"/>
      <w:r>
        <w:t xml:space="preserve"> Desktop diff view.</w:t>
      </w:r>
    </w:p>
    <w:p w14:paraId="6D856BF4" w14:textId="77777777" w:rsidR="00534697" w:rsidRDefault="00534697" w:rsidP="00534697">
      <w:pPr>
        <w:keepNext/>
        <w:jc w:val="center"/>
      </w:pPr>
      <w:r>
        <w:rPr>
          <w:noProof/>
          <w14:numForm w14:val="default"/>
          <w14:cntxtAlts w14:val="0"/>
        </w:rPr>
        <w:lastRenderedPageBreak/>
        <w:drawing>
          <wp:inline distT="0" distB="0" distL="0" distR="0" wp14:anchorId="53E59D15" wp14:editId="575890FF">
            <wp:extent cx="2743206" cy="2103124"/>
            <wp:effectExtent l="0" t="0" r="0" b="0"/>
            <wp:docPr id="3" name="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21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F740" w14:textId="735EF1FE" w:rsidR="00534697" w:rsidRPr="00534697" w:rsidRDefault="00534697" w:rsidP="00534697">
      <w:pPr>
        <w:pStyle w:val="Beschriftung"/>
      </w:pPr>
      <w:r w:rsidRPr="00534697">
        <w:rPr>
          <w:b/>
          <w:bCs/>
        </w:rPr>
        <w:t xml:space="preserve">Figure </w:t>
      </w:r>
      <w:r w:rsidRPr="00534697">
        <w:rPr>
          <w:b/>
          <w:bCs/>
        </w:rPr>
        <w:fldChar w:fldCharType="begin"/>
      </w:r>
      <w:r w:rsidRPr="00534697">
        <w:rPr>
          <w:b/>
          <w:bCs/>
        </w:rPr>
        <w:instrText xml:space="preserve"> SEQ Figure \* ARABIC </w:instrText>
      </w:r>
      <w:r w:rsidRPr="00534697">
        <w:rPr>
          <w:b/>
          <w:bCs/>
        </w:rPr>
        <w:fldChar w:fldCharType="separate"/>
      </w:r>
      <w:r w:rsidRPr="00534697">
        <w:rPr>
          <w:b/>
          <w:bCs/>
          <w:noProof/>
        </w:rPr>
        <w:t>2</w:t>
      </w:r>
      <w:r w:rsidRPr="00534697">
        <w:rPr>
          <w:b/>
          <w:bCs/>
        </w:rPr>
        <w:fldChar w:fldCharType="end"/>
      </w:r>
      <w:r w:rsidRPr="00534697">
        <w:rPr>
          <w:b/>
          <w:bCs/>
        </w:rPr>
        <w:t>:</w:t>
      </w:r>
      <w:r>
        <w:tab/>
        <w:t>This is a linked .</w:t>
      </w:r>
      <w:proofErr w:type="spellStart"/>
      <w:r>
        <w:t>png</w:t>
      </w:r>
      <w:proofErr w:type="spellEnd"/>
      <w:r>
        <w:t xml:space="preserve"> image. PNG files are limited by the original file resolution, but they can nicely be diffed in </w:t>
      </w:r>
      <w:proofErr w:type="spellStart"/>
      <w:r>
        <w:t>Github</w:t>
      </w:r>
      <w:proofErr w:type="spellEnd"/>
      <w:r>
        <w:t xml:space="preserve"> Desktop.</w:t>
      </w:r>
    </w:p>
    <w:sectPr w:rsidR="00534697" w:rsidRPr="00534697" w:rsidSect="00BF3010"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F2135B"/>
    <w:multiLevelType w:val="multilevel"/>
    <w:tmpl w:val="A342A572"/>
    <w:name w:val="Headdings17"/>
    <w:numStyleLink w:val="Headdings"/>
  </w:abstractNum>
  <w:abstractNum w:abstractNumId="10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C0267"/>
    <w:multiLevelType w:val="multilevel"/>
    <w:tmpl w:val="A342A572"/>
    <w:name w:val="Headdings7"/>
    <w:numStyleLink w:val="Headdings"/>
  </w:abstractNum>
  <w:abstractNum w:abstractNumId="12" w15:restartNumberingAfterBreak="0">
    <w:nsid w:val="335A4954"/>
    <w:multiLevelType w:val="multilevel"/>
    <w:tmpl w:val="A342A572"/>
    <w:name w:val="Headdings1422"/>
    <w:numStyleLink w:val="Headdings"/>
  </w:abstractNum>
  <w:abstractNum w:abstractNumId="13" w15:restartNumberingAfterBreak="0">
    <w:nsid w:val="38E44FB1"/>
    <w:multiLevelType w:val="multilevel"/>
    <w:tmpl w:val="A342A572"/>
    <w:name w:val="Headdings15"/>
    <w:numStyleLink w:val="Headdings"/>
  </w:abstractNum>
  <w:abstractNum w:abstractNumId="14" w15:restartNumberingAfterBreak="0">
    <w:nsid w:val="3C3036A2"/>
    <w:multiLevelType w:val="multilevel"/>
    <w:tmpl w:val="A342A572"/>
    <w:name w:val="Headdings142"/>
    <w:numStyleLink w:val="Headdings"/>
  </w:abstractNum>
  <w:abstractNum w:abstractNumId="15" w15:restartNumberingAfterBreak="0">
    <w:nsid w:val="44EE287B"/>
    <w:multiLevelType w:val="multilevel"/>
    <w:tmpl w:val="A342A572"/>
    <w:name w:val="Headdings19"/>
    <w:numStyleLink w:val="Headdings"/>
  </w:abstractNum>
  <w:abstractNum w:abstractNumId="16" w15:restartNumberingAfterBreak="0">
    <w:nsid w:val="4FD975DA"/>
    <w:multiLevelType w:val="multilevel"/>
    <w:tmpl w:val="A342A572"/>
    <w:name w:val="Headdings8"/>
    <w:numStyleLink w:val="Headdings"/>
  </w:abstractNum>
  <w:abstractNum w:abstractNumId="17" w15:restartNumberingAfterBreak="0">
    <w:nsid w:val="568B4DFC"/>
    <w:multiLevelType w:val="multilevel"/>
    <w:tmpl w:val="A342A572"/>
    <w:name w:val="Headdings2"/>
    <w:numStyleLink w:val="Headdings"/>
  </w:abstractNum>
  <w:abstractNum w:abstractNumId="18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pStyle w:val="berschrift1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pStyle w:val="berschrift2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pStyle w:val="berschrift3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pStyle w:val="berschrift4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pStyle w:val="berschrift5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pStyle w:val="berschrift6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pStyle w:val="berschrift7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pStyle w:val="berschrift8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pStyle w:val="berschrift9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19" w15:restartNumberingAfterBreak="0">
    <w:nsid w:val="6FC107ED"/>
    <w:multiLevelType w:val="multilevel"/>
    <w:tmpl w:val="A342A572"/>
    <w:name w:val="Headdings3"/>
    <w:numStyleLink w:val="Headdings"/>
  </w:abstractNum>
  <w:abstractNum w:abstractNumId="20" w15:restartNumberingAfterBreak="0">
    <w:nsid w:val="7A6B1CBE"/>
    <w:multiLevelType w:val="multilevel"/>
    <w:tmpl w:val="A342A572"/>
    <w:name w:val="Headdings13"/>
    <w:numStyleLink w:val="Headdings"/>
  </w:abstractNum>
  <w:abstractNum w:abstractNumId="21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18"/>
  </w:num>
  <w:num w:numId="2">
    <w:abstractNumId w:val="17"/>
  </w:num>
  <w:num w:numId="3">
    <w:abstractNumId w:val="19"/>
  </w:num>
  <w:num w:numId="4">
    <w:abstractNumId w:val="5"/>
  </w:num>
  <w:num w:numId="5">
    <w:abstractNumId w:val="0"/>
  </w:num>
  <w:num w:numId="6">
    <w:abstractNumId w:val="8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1"/>
  </w:num>
  <w:num w:numId="12">
    <w:abstractNumId w:val="3"/>
  </w:num>
  <w:num w:numId="13">
    <w:abstractNumId w:val="6"/>
  </w:num>
  <w:num w:numId="14">
    <w:abstractNumId w:val="20"/>
  </w:num>
  <w:num w:numId="15">
    <w:abstractNumId w:val="2"/>
  </w:num>
  <w:num w:numId="16">
    <w:abstractNumId w:val="14"/>
  </w:num>
  <w:num w:numId="17">
    <w:abstractNumId w:val="12"/>
  </w:num>
  <w:num w:numId="18">
    <w:abstractNumId w:val="13"/>
  </w:num>
  <w:num w:numId="19">
    <w:abstractNumId w:val="7"/>
  </w:num>
  <w:num w:numId="20">
    <w:abstractNumId w:val="9"/>
  </w:num>
  <w:num w:numId="21">
    <w:abstractNumId w:val="1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1A"/>
    <w:rsid w:val="000B771C"/>
    <w:rsid w:val="0010675F"/>
    <w:rsid w:val="001E7E4E"/>
    <w:rsid w:val="00202BFE"/>
    <w:rsid w:val="00290BA1"/>
    <w:rsid w:val="002C4B90"/>
    <w:rsid w:val="004323FE"/>
    <w:rsid w:val="0048751A"/>
    <w:rsid w:val="00534697"/>
    <w:rsid w:val="005500B3"/>
    <w:rsid w:val="00656E17"/>
    <w:rsid w:val="00685439"/>
    <w:rsid w:val="00695648"/>
    <w:rsid w:val="006E395D"/>
    <w:rsid w:val="007306BC"/>
    <w:rsid w:val="00785F74"/>
    <w:rsid w:val="00787D46"/>
    <w:rsid w:val="00795242"/>
    <w:rsid w:val="007A086B"/>
    <w:rsid w:val="0088728B"/>
    <w:rsid w:val="008C40BA"/>
    <w:rsid w:val="009865D2"/>
    <w:rsid w:val="009F2A2D"/>
    <w:rsid w:val="00B14947"/>
    <w:rsid w:val="00BF3010"/>
    <w:rsid w:val="00CA15FB"/>
    <w:rsid w:val="00CA30F6"/>
    <w:rsid w:val="00CD26BE"/>
    <w:rsid w:val="00E922E3"/>
    <w:rsid w:val="00E9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E1C94"/>
  <w15:chartTrackingRefBased/>
  <w15:docId w15:val="{F829A4CE-0BB6-40D9-83DB-4E07AD78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675F"/>
    <w:pPr>
      <w:keepNext/>
      <w:keepLines/>
      <w:numPr>
        <w:numId w:val="23"/>
      </w:numPr>
      <w:spacing w:after="960" w:line="240" w:lineRule="auto"/>
      <w:jc w:val="center"/>
      <w:outlineLvl w:val="0"/>
    </w:pPr>
    <w:rPr>
      <w:rFonts w:asciiTheme="minorHAnsi" w:eastAsiaTheme="majorEastAsia" w:hAnsiTheme="minorHAnsi" w:cstheme="majorBidi"/>
      <w:b/>
      <w:color w:val="000000" w:themeColor="text1"/>
      <w:sz w:val="48"/>
      <w:szCs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10675F"/>
    <w:pPr>
      <w:numPr>
        <w:ilvl w:val="1"/>
      </w:numPr>
      <w:spacing w:before="360" w:after="240"/>
      <w:jc w:val="left"/>
      <w:outlineLvl w:val="1"/>
    </w:pPr>
    <w:rPr>
      <w:color w:val="auto"/>
      <w:sz w:val="32"/>
      <w:szCs w:val="26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BF3010"/>
    <w:pPr>
      <w:numPr>
        <w:ilvl w:val="2"/>
      </w:numPr>
      <w:spacing w:before="300"/>
      <w:outlineLvl w:val="2"/>
    </w:pPr>
    <w:rPr>
      <w:b w:val="0"/>
      <w:szCs w:val="24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berschrift1"/>
    <w:next w:val="berschrift1"/>
    <w:link w:val="berschrift0Zchn"/>
    <w:qFormat/>
    <w:rsid w:val="00656E17"/>
    <w:pPr>
      <w:pageBreakBefore/>
      <w:numPr>
        <w:numId w:val="0"/>
      </w:numPr>
      <w:spacing w:after="6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E7E4E"/>
    <w:rPr>
      <w:rFonts w:eastAsiaTheme="majorEastAsia" w:cstheme="majorBidi"/>
      <w:b/>
      <w:color w:val="000000" w:themeColor="text1"/>
      <w:sz w:val="48"/>
      <w:szCs w:val="32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E4E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3010"/>
    <w:rPr>
      <w:rFonts w:eastAsiaTheme="majorEastAsia" w:cstheme="majorBidi"/>
      <w:sz w:val="32"/>
      <w:szCs w:val="24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656E17"/>
    <w:rPr>
      <w:rFonts w:eastAsiaTheme="majorEastAsia" w:cstheme="majorBidi"/>
      <w:b/>
      <w:color w:val="000000" w:themeColor="text1"/>
      <w:sz w:val="48"/>
      <w:szCs w:val="32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qFormat/>
    <w:rsid w:val="00BF3010"/>
    <w:pPr>
      <w:jc w:val="both"/>
    </w:pPr>
  </w:style>
  <w:style w:type="paragraph" w:styleId="Beschriftung">
    <w:name w:val="caption"/>
    <w:basedOn w:val="Standard"/>
    <w:next w:val="Standard"/>
    <w:uiPriority w:val="35"/>
    <w:unhideWhenUsed/>
    <w:qFormat/>
    <w:rsid w:val="00534697"/>
    <w:pPr>
      <w:spacing w:after="200" w:line="240" w:lineRule="auto"/>
      <w:ind w:left="993" w:hanging="993"/>
      <w:jc w:val="both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D:\GitHub\MS-Office-Document-Tracker\images\Example.png" TargetMode="External"/><Relationship Id="rId5" Type="http://schemas.openxmlformats.org/officeDocument/2006/relationships/image" Target="file:///D:\GitHub\MS-Office-Document-Tracker\images\Example.emf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 Schmitz</cp:lastModifiedBy>
  <cp:revision>2</cp:revision>
  <dcterms:created xsi:type="dcterms:W3CDTF">2021-02-06T15:43:00Z</dcterms:created>
  <dcterms:modified xsi:type="dcterms:W3CDTF">2021-02-06T15:52:00Z</dcterms:modified>
</cp:coreProperties>
</file>